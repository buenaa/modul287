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8664" w14:textId="77777777" w:rsidR="00B94BD9" w:rsidRPr="00F20189" w:rsidRDefault="00B94BD9"/>
    <w:p w14:paraId="4914709C" w14:textId="77777777" w:rsidR="00B94BD9" w:rsidRPr="00F20189" w:rsidRDefault="00B94BD9"/>
    <w:p w14:paraId="3030F90C" w14:textId="77777777" w:rsidR="00B94BD9" w:rsidRPr="00F20189" w:rsidRDefault="00B94BD9"/>
    <w:p w14:paraId="61CF1C2C" w14:textId="77777777" w:rsidR="00B94BD9" w:rsidRPr="00F20189" w:rsidRDefault="00B94BD9"/>
    <w:p w14:paraId="6178A384" w14:textId="77777777" w:rsidR="00B94BD9" w:rsidRPr="00F20189" w:rsidRDefault="00B94BD9"/>
    <w:p w14:paraId="6C25EF7E" w14:textId="77777777" w:rsidR="00B94BD9" w:rsidRPr="00F20189" w:rsidRDefault="00B94BD9"/>
    <w:p w14:paraId="0661AE3C" w14:textId="77777777" w:rsidR="00B94BD9" w:rsidRPr="00F20189" w:rsidRDefault="00B94BD9"/>
    <w:p w14:paraId="6C65F834" w14:textId="77777777" w:rsidR="00B94BD9" w:rsidRPr="00F20189" w:rsidRDefault="00B94BD9"/>
    <w:p w14:paraId="1EEFDCE0" w14:textId="77777777" w:rsidR="00B94BD9" w:rsidRPr="00F20189" w:rsidRDefault="00B94BD9"/>
    <w:p w14:paraId="60EA3DCA" w14:textId="54252852" w:rsidR="00B94BD9" w:rsidRDefault="00B94BD9" w:rsidP="00AE55C5">
      <w:pPr>
        <w:rPr>
          <w:rFonts w:ascii="Arial Black" w:hAnsi="Arial Black"/>
          <w:b/>
          <w:bCs/>
          <w:sz w:val="36"/>
          <w:szCs w:val="36"/>
        </w:rPr>
      </w:pPr>
      <w:r w:rsidRPr="00B44150">
        <w:rPr>
          <w:rFonts w:ascii="Arial Black" w:hAnsi="Arial Black"/>
          <w:b/>
          <w:bCs/>
          <w:sz w:val="36"/>
          <w:szCs w:val="36"/>
        </w:rPr>
        <w:t>Projekt:</w:t>
      </w:r>
      <w:r w:rsidR="00B44150" w:rsidRPr="00B44150">
        <w:rPr>
          <w:rFonts w:ascii="Arial Black" w:hAnsi="Arial Black"/>
          <w:b/>
          <w:bCs/>
          <w:sz w:val="36"/>
          <w:szCs w:val="36"/>
        </w:rPr>
        <w:t xml:space="preserve"> LB02</w:t>
      </w:r>
    </w:p>
    <w:p w14:paraId="3088B66B" w14:textId="735632C6" w:rsidR="00201843" w:rsidRPr="00B44150" w:rsidRDefault="00201843" w:rsidP="00AE55C5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Portfolio Buena Vollenweider</w:t>
      </w:r>
    </w:p>
    <w:p w14:paraId="04792A7A" w14:textId="77777777" w:rsidR="00AE55C5" w:rsidRDefault="00AE55C5" w:rsidP="00AE55C5">
      <w:pPr>
        <w:rPr>
          <w:sz w:val="36"/>
          <w:szCs w:val="36"/>
        </w:rPr>
      </w:pPr>
    </w:p>
    <w:p w14:paraId="01EBF4C6" w14:textId="25DC0359" w:rsidR="00B94BD9" w:rsidRPr="00F20189" w:rsidRDefault="00B94BD9" w:rsidP="00AE55C5">
      <w:pPr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B44150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14:paraId="541A0940" w14:textId="77777777" w:rsidR="00B94BD9" w:rsidRPr="00F20189" w:rsidRDefault="00B94BD9">
      <w:pPr>
        <w:jc w:val="center"/>
        <w:rPr>
          <w:sz w:val="36"/>
          <w:szCs w:val="36"/>
        </w:rPr>
      </w:pPr>
    </w:p>
    <w:p w14:paraId="05E1B45F" w14:textId="77777777" w:rsidR="00B94BD9" w:rsidRPr="00F20189" w:rsidRDefault="00B94BD9">
      <w:pPr>
        <w:jc w:val="center"/>
        <w:rPr>
          <w:sz w:val="36"/>
          <w:szCs w:val="36"/>
        </w:rPr>
      </w:pPr>
    </w:p>
    <w:p w14:paraId="3ED15C01" w14:textId="77777777" w:rsidR="00B94BD9" w:rsidRPr="00F20189" w:rsidRDefault="00B94BD9">
      <w:pPr>
        <w:jc w:val="center"/>
        <w:rPr>
          <w:sz w:val="36"/>
          <w:szCs w:val="36"/>
        </w:rPr>
      </w:pPr>
    </w:p>
    <w:p w14:paraId="00C374C0" w14:textId="77777777" w:rsidR="00B94BD9" w:rsidRPr="00F20189" w:rsidRDefault="00B94BD9">
      <w:pPr>
        <w:jc w:val="center"/>
        <w:rPr>
          <w:sz w:val="36"/>
          <w:szCs w:val="36"/>
        </w:rPr>
      </w:pPr>
    </w:p>
    <w:p w14:paraId="656289D1" w14:textId="77777777" w:rsidR="00B94BD9" w:rsidRPr="00F20189" w:rsidRDefault="00B94BD9">
      <w:pPr>
        <w:jc w:val="center"/>
        <w:rPr>
          <w:sz w:val="36"/>
          <w:szCs w:val="36"/>
        </w:rPr>
      </w:pPr>
    </w:p>
    <w:p w14:paraId="104E0D3E" w14:textId="77777777" w:rsidR="00B94BD9" w:rsidRPr="00F20189" w:rsidRDefault="00B94BD9">
      <w:pPr>
        <w:jc w:val="center"/>
        <w:rPr>
          <w:sz w:val="36"/>
          <w:szCs w:val="36"/>
        </w:rPr>
      </w:pPr>
    </w:p>
    <w:p w14:paraId="1D5EBB33" w14:textId="77777777" w:rsidR="00B94BD9" w:rsidRPr="00F20189" w:rsidRDefault="00B94BD9">
      <w:pPr>
        <w:jc w:val="center"/>
        <w:rPr>
          <w:sz w:val="36"/>
          <w:szCs w:val="36"/>
        </w:rPr>
      </w:pPr>
    </w:p>
    <w:p w14:paraId="5640456E" w14:textId="77777777" w:rsidR="00B94BD9" w:rsidRPr="00F20189" w:rsidRDefault="00B94BD9">
      <w:pPr>
        <w:jc w:val="center"/>
        <w:rPr>
          <w:sz w:val="36"/>
          <w:szCs w:val="36"/>
        </w:rPr>
      </w:pPr>
    </w:p>
    <w:p w14:paraId="7AB465BF" w14:textId="77777777" w:rsidR="00B94BD9" w:rsidRPr="00F20189" w:rsidRDefault="00B94BD9">
      <w:pPr>
        <w:jc w:val="center"/>
        <w:rPr>
          <w:sz w:val="36"/>
          <w:szCs w:val="36"/>
        </w:rPr>
      </w:pPr>
    </w:p>
    <w:p w14:paraId="75B059F4" w14:textId="77777777" w:rsidR="00B94BD9" w:rsidRPr="00F20189" w:rsidRDefault="00B94BD9">
      <w:pPr>
        <w:jc w:val="center"/>
        <w:rPr>
          <w:sz w:val="36"/>
          <w:szCs w:val="36"/>
        </w:rPr>
      </w:pPr>
    </w:p>
    <w:p w14:paraId="0977D25E" w14:textId="77777777" w:rsidR="00B94BD9" w:rsidRPr="00F20189" w:rsidRDefault="00B94BD9">
      <w:pPr>
        <w:jc w:val="center"/>
        <w:rPr>
          <w:sz w:val="36"/>
          <w:szCs w:val="36"/>
        </w:rPr>
      </w:pPr>
    </w:p>
    <w:p w14:paraId="54CE02D7" w14:textId="77777777" w:rsidR="00B94BD9" w:rsidRPr="00F20189" w:rsidRDefault="00B94BD9">
      <w:pPr>
        <w:jc w:val="center"/>
        <w:rPr>
          <w:sz w:val="36"/>
          <w:szCs w:val="36"/>
        </w:rPr>
      </w:pPr>
    </w:p>
    <w:p w14:paraId="7E4FCFC3" w14:textId="77777777" w:rsidR="00B94BD9" w:rsidRPr="00F20189" w:rsidRDefault="00B94BD9">
      <w:pPr>
        <w:jc w:val="center"/>
        <w:rPr>
          <w:sz w:val="36"/>
          <w:szCs w:val="36"/>
        </w:rPr>
      </w:pPr>
    </w:p>
    <w:p w14:paraId="56E26DFD" w14:textId="77777777" w:rsidR="00B94BD9" w:rsidRPr="00F20189" w:rsidRDefault="00B94BD9">
      <w:pPr>
        <w:jc w:val="center"/>
        <w:rPr>
          <w:sz w:val="36"/>
          <w:szCs w:val="36"/>
        </w:rPr>
      </w:pPr>
    </w:p>
    <w:p w14:paraId="47A27061" w14:textId="77777777" w:rsidR="00B94BD9" w:rsidRPr="00F20189" w:rsidRDefault="00B94BD9">
      <w:pPr>
        <w:jc w:val="center"/>
        <w:rPr>
          <w:sz w:val="36"/>
          <w:szCs w:val="36"/>
        </w:rPr>
      </w:pPr>
    </w:p>
    <w:p w14:paraId="3DBE218A" w14:textId="77777777" w:rsidR="00B94BD9" w:rsidRPr="00F20189" w:rsidRDefault="00B94BD9">
      <w:pPr>
        <w:jc w:val="center"/>
        <w:rPr>
          <w:sz w:val="36"/>
          <w:szCs w:val="36"/>
        </w:rPr>
      </w:pPr>
    </w:p>
    <w:p w14:paraId="42197EFA" w14:textId="77777777" w:rsidR="00B94BD9" w:rsidRPr="00F20189" w:rsidRDefault="00B94BD9">
      <w:pPr>
        <w:jc w:val="center"/>
        <w:rPr>
          <w:sz w:val="36"/>
          <w:szCs w:val="36"/>
        </w:rPr>
      </w:pPr>
    </w:p>
    <w:p w14:paraId="67292079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2FCFB22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DF14C3E" w14:textId="77777777" w:rsidR="00CF1D10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CF1D10">
        <w:rPr>
          <w:noProof/>
        </w:rPr>
        <w:t>1</w:t>
      </w:r>
      <w:r w:rsidR="00CF1D1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CF1D10">
        <w:rPr>
          <w:noProof/>
        </w:rPr>
        <w:t>Testbeschrieb</w:t>
      </w:r>
      <w:r w:rsidR="00CF1D10">
        <w:rPr>
          <w:noProof/>
        </w:rPr>
        <w:tab/>
      </w:r>
      <w:r w:rsidR="00CF1D10">
        <w:rPr>
          <w:noProof/>
        </w:rPr>
        <w:fldChar w:fldCharType="begin"/>
      </w:r>
      <w:r w:rsidR="00CF1D10">
        <w:rPr>
          <w:noProof/>
        </w:rPr>
        <w:instrText xml:space="preserve"> PAGEREF _Toc485303100 \h </w:instrText>
      </w:r>
      <w:r w:rsidR="00CF1D10">
        <w:rPr>
          <w:noProof/>
        </w:rPr>
      </w:r>
      <w:r w:rsidR="00CF1D10">
        <w:rPr>
          <w:noProof/>
        </w:rPr>
        <w:fldChar w:fldCharType="separate"/>
      </w:r>
      <w:r w:rsidR="00CF1D10">
        <w:rPr>
          <w:noProof/>
        </w:rPr>
        <w:t>3</w:t>
      </w:r>
      <w:r w:rsidR="00CF1D10">
        <w:rPr>
          <w:noProof/>
        </w:rPr>
        <w:fldChar w:fldCharType="end"/>
      </w:r>
    </w:p>
    <w:p w14:paraId="3D06BF77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Ziel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EC0302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Art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3C4834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AAE2FD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D2AD32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1F5F79" w14:textId="77777777"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Testprotokoll - Testvalidierung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E8CF4" w14:textId="462E143C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3C306C">
        <w:rPr>
          <w:noProof/>
        </w:rPr>
        <w:t>Starten der 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927158" w14:textId="5E2B8BCD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3C306C">
        <w:rPr>
          <w:noProof/>
        </w:rPr>
        <w:t>Verlinkung Logos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D32BC8" w14:textId="77777777"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435D60" w14:textId="77777777" w:rsidR="00B94BD9" w:rsidRPr="00982096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5B621988" w14:textId="77777777" w:rsidR="00B94BD9" w:rsidRPr="00982096" w:rsidRDefault="00B94BD9">
      <w:pPr>
        <w:jc w:val="center"/>
        <w:rPr>
          <w:b/>
          <w:bCs/>
          <w:sz w:val="24"/>
          <w:szCs w:val="24"/>
          <w:lang w:val="en-US"/>
        </w:rPr>
      </w:pPr>
      <w:r w:rsidRPr="00982096">
        <w:rPr>
          <w:b/>
          <w:bCs/>
          <w:sz w:val="24"/>
          <w:szCs w:val="24"/>
          <w:lang w:val="en-US"/>
        </w:rPr>
        <w:br w:type="page"/>
      </w:r>
    </w:p>
    <w:p w14:paraId="5D7A5CE8" w14:textId="77777777" w:rsidR="00B94BD9" w:rsidRPr="00F20189" w:rsidRDefault="00F20189">
      <w:pPr>
        <w:pStyle w:val="berschrift1"/>
      </w:pPr>
      <w:bookmarkStart w:id="0" w:name="_Toc485303100"/>
      <w:r w:rsidRPr="00F20189">
        <w:lastRenderedPageBreak/>
        <w:t>Testbeschrieb</w:t>
      </w:r>
      <w:bookmarkEnd w:id="0"/>
      <w:r w:rsidRPr="00F20189">
        <w:t xml:space="preserve"> </w:t>
      </w:r>
    </w:p>
    <w:p w14:paraId="6E98F8DC" w14:textId="6B25A0F0" w:rsidR="00F20189" w:rsidRPr="00BE7CC6" w:rsidRDefault="00F20189" w:rsidP="00B94BD9">
      <w:pPr>
        <w:pStyle w:val="berschrift2"/>
        <w:tabs>
          <w:tab w:val="num" w:pos="709"/>
        </w:tabs>
      </w:pPr>
      <w:bookmarkStart w:id="1" w:name="_Toc485303101"/>
      <w:r w:rsidRPr="00BE7CC6">
        <w:t>Ziel des Tests</w:t>
      </w:r>
      <w:bookmarkEnd w:id="1"/>
    </w:p>
    <w:p w14:paraId="7D8FF71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Durch den Test sollen noch vorhandene Fehler im Programm festgestellt werden</w:t>
      </w:r>
    </w:p>
    <w:p w14:paraId="17075892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0FDD8E7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41AF3243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2"/>
      <w:r w:rsidRPr="00BE7CC6">
        <w:t>Art des Tests</w:t>
      </w:r>
      <w:bookmarkEnd w:id="2"/>
    </w:p>
    <w:p w14:paraId="792815AB" w14:textId="77777777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Funktionstest </w:t>
      </w:r>
      <w:proofErr w:type="gramStart"/>
      <w:r w:rsidRPr="00F20189">
        <w:rPr>
          <w:sz w:val="24"/>
        </w:rPr>
        <w:t>/  Schnittstellentest</w:t>
      </w:r>
      <w:proofErr w:type="gramEnd"/>
      <w:r w:rsidRPr="00F20189">
        <w:rPr>
          <w:sz w:val="24"/>
        </w:rPr>
        <w:t xml:space="preserve"> / Abnahmetest</w:t>
      </w:r>
    </w:p>
    <w:p w14:paraId="11D43F74" w14:textId="77777777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Blackbox- / </w:t>
      </w:r>
      <w:proofErr w:type="spellStart"/>
      <w:r w:rsidRPr="00F20189">
        <w:rPr>
          <w:sz w:val="24"/>
        </w:rPr>
        <w:t>Whitebox</w:t>
      </w:r>
      <w:proofErr w:type="spellEnd"/>
      <w:r w:rsidRPr="00F20189">
        <w:rPr>
          <w:sz w:val="24"/>
        </w:rPr>
        <w:t>-Test</w:t>
      </w:r>
    </w:p>
    <w:p w14:paraId="16930236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3" w:name="_Toc485303103"/>
      <w:r w:rsidRPr="00BE7CC6">
        <w:t>Verwendete Hilfsmittel</w:t>
      </w:r>
      <w:bookmarkEnd w:id="3"/>
    </w:p>
    <w:p w14:paraId="20C88685" w14:textId="77777777"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14:paraId="47DD58EF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Testumgebung (Compiler, </w:t>
      </w:r>
      <w:proofErr w:type="gramStart"/>
      <w:r w:rsidRPr="00F20189">
        <w:rPr>
          <w:sz w:val="24"/>
        </w:rPr>
        <w:t>Entwicklungsumgebung )</w:t>
      </w:r>
      <w:proofErr w:type="gramEnd"/>
    </w:p>
    <w:p w14:paraId="11A9A0A5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</w:t>
      </w:r>
      <w:r w:rsidR="00A67C8B">
        <w:rPr>
          <w:sz w:val="24"/>
        </w:rPr>
        <w:t xml:space="preserve">tobjekt in </w:t>
      </w:r>
      <w:proofErr w:type="spellStart"/>
      <w:r w:rsidR="00A67C8B">
        <w:rPr>
          <w:sz w:val="24"/>
        </w:rPr>
        <w:t>Sourcecode</w:t>
      </w:r>
      <w:proofErr w:type="spellEnd"/>
      <w:r w:rsidR="00A67C8B">
        <w:rPr>
          <w:sz w:val="24"/>
        </w:rPr>
        <w:t xml:space="preserve"> / Ausführbare Datei</w:t>
      </w:r>
    </w:p>
    <w:p w14:paraId="338488EC" w14:textId="77777777" w:rsidR="009A6928" w:rsidRDefault="00F20189" w:rsidP="00F55382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Testdaten </w:t>
      </w:r>
    </w:p>
    <w:p w14:paraId="7E859B4D" w14:textId="77777777" w:rsidR="00A67C8B" w:rsidRPr="00F55382" w:rsidRDefault="00A67C8B" w:rsidP="00A67C8B">
      <w:pPr>
        <w:autoSpaceDE/>
        <w:autoSpaceDN/>
        <w:adjustRightInd/>
        <w:rPr>
          <w:sz w:val="24"/>
        </w:rPr>
      </w:pPr>
    </w:p>
    <w:p w14:paraId="66A3C372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4" w:name="_Toc485303104"/>
      <w:r w:rsidRPr="00BE7CC6">
        <w:t>Testvorg</w:t>
      </w:r>
      <w:r>
        <w:t>aben</w:t>
      </w:r>
      <w:bookmarkEnd w:id="4"/>
    </w:p>
    <w:p w14:paraId="338DCA9A" w14:textId="77777777" w:rsidR="009A6928" w:rsidRPr="00F20189" w:rsidRDefault="009A6928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Bedingungen und Ausgangslage (Set-</w:t>
      </w:r>
      <w:proofErr w:type="spellStart"/>
      <w:r>
        <w:rPr>
          <w:sz w:val="24"/>
        </w:rPr>
        <w:t>Up</w:t>
      </w:r>
      <w:proofErr w:type="spellEnd"/>
      <w:r>
        <w:rPr>
          <w:sz w:val="24"/>
        </w:rPr>
        <w:t>) um die Tests ausführen zu können</w:t>
      </w:r>
    </w:p>
    <w:p w14:paraId="61A235C8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26F63092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5" w:name="_Toc485303105"/>
      <w:r w:rsidRPr="00BE7CC6">
        <w:t>Abbruchkriterien</w:t>
      </w:r>
      <w:bookmarkEnd w:id="5"/>
    </w:p>
    <w:p w14:paraId="4DB20EA1" w14:textId="77777777"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bei Programm-Absturz / groben Fehlfunktionen / Datenzerstörung </w:t>
      </w:r>
    </w:p>
    <w:p w14:paraId="42E81C2B" w14:textId="77777777" w:rsidR="00F20189" w:rsidRPr="00F20189" w:rsidRDefault="00A67C8B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wenn Kern-</w:t>
      </w:r>
      <w:r w:rsidR="00F20189" w:rsidRPr="00F20189">
        <w:rPr>
          <w:sz w:val="24"/>
        </w:rPr>
        <w:t>Funktionalität nicht implementiert</w:t>
      </w:r>
    </w:p>
    <w:p w14:paraId="5D8D63C1" w14:textId="77777777"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Testumgebung / -daten nicht vorhanden</w:t>
      </w:r>
    </w:p>
    <w:p w14:paraId="1438BD8E" w14:textId="77777777" w:rsidR="00B94BD9" w:rsidRPr="00F20189" w:rsidRDefault="00B94BD9"/>
    <w:p w14:paraId="56660DFD" w14:textId="77777777" w:rsidR="00F20189" w:rsidRPr="00F20189" w:rsidRDefault="00F20189"/>
    <w:p w14:paraId="243378DB" w14:textId="77777777"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485303107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7"/>
      <w:r w:rsidR="00B94BD9" w:rsidRPr="00F20189">
        <w:t xml:space="preserve"> </w:t>
      </w:r>
      <w:bookmarkEnd w:id="6"/>
    </w:p>
    <w:p w14:paraId="65B02A25" w14:textId="77777777"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14:paraId="04E2A844" w14:textId="77777777" w:rsidTr="0041066D">
        <w:tc>
          <w:tcPr>
            <w:tcW w:w="4068" w:type="dxa"/>
          </w:tcPr>
          <w:p w14:paraId="324DBD4F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6B6460CE" w14:textId="3DEB9DC6" w:rsidR="00B94BD9" w:rsidRPr="00F20189" w:rsidRDefault="00201843">
            <w:pPr>
              <w:spacing w:before="40" w:after="40"/>
              <w:rPr>
                <w:i/>
                <w:iCs/>
              </w:rPr>
            </w:pPr>
            <w:r>
              <w:t>LB02 Portfolio Buena Vollenweider</w:t>
            </w:r>
          </w:p>
        </w:tc>
      </w:tr>
      <w:tr w:rsidR="00B94BD9" w:rsidRPr="00F20189" w14:paraId="04BFF30D" w14:textId="77777777" w:rsidTr="0041066D">
        <w:tc>
          <w:tcPr>
            <w:tcW w:w="4068" w:type="dxa"/>
          </w:tcPr>
          <w:p w14:paraId="065DDBB3" w14:textId="77777777"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59C20ED5" w14:textId="5E914369" w:rsidR="00B94BD9" w:rsidRPr="00201843" w:rsidRDefault="00201843">
            <w:pPr>
              <w:spacing w:before="40" w:after="40"/>
            </w:pPr>
            <w:r w:rsidRPr="00201843">
              <w:t>Kontrollieren</w:t>
            </w:r>
          </w:p>
        </w:tc>
      </w:tr>
      <w:tr w:rsidR="00B94BD9" w:rsidRPr="00F20189" w14:paraId="3923E42D" w14:textId="77777777" w:rsidTr="0041066D">
        <w:tc>
          <w:tcPr>
            <w:tcW w:w="4068" w:type="dxa"/>
          </w:tcPr>
          <w:p w14:paraId="52DBDBE4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(getestete Programmversion)</w:t>
            </w:r>
          </w:p>
        </w:tc>
        <w:tc>
          <w:tcPr>
            <w:tcW w:w="5538" w:type="dxa"/>
          </w:tcPr>
          <w:p w14:paraId="578F8D13" w14:textId="266F5D00" w:rsidR="00B94BD9" w:rsidRPr="00201843" w:rsidRDefault="00201843">
            <w:pPr>
              <w:spacing w:before="40" w:after="40"/>
            </w:pPr>
            <w:r>
              <w:t>1.0</w:t>
            </w:r>
          </w:p>
        </w:tc>
      </w:tr>
      <w:tr w:rsidR="00B94BD9" w:rsidRPr="00F20189" w14:paraId="6C8BA1D4" w14:textId="77777777" w:rsidTr="0041066D">
        <w:tc>
          <w:tcPr>
            <w:tcW w:w="4068" w:type="dxa"/>
          </w:tcPr>
          <w:p w14:paraId="30F556C2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538" w:type="dxa"/>
          </w:tcPr>
          <w:p w14:paraId="4F0E2419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426B5DF1" w14:textId="77777777" w:rsidTr="0041066D">
        <w:tc>
          <w:tcPr>
            <w:tcW w:w="4068" w:type="dxa"/>
          </w:tcPr>
          <w:p w14:paraId="43CC3E8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14:paraId="0D885681" w14:textId="0C812E14" w:rsidR="00B94BD9" w:rsidRPr="00201843" w:rsidRDefault="00201843">
            <w:pPr>
              <w:spacing w:before="40" w:after="40"/>
            </w:pPr>
            <w:r>
              <w:t>Buena Vollenweider</w:t>
            </w:r>
          </w:p>
        </w:tc>
      </w:tr>
      <w:tr w:rsidR="00B94BD9" w:rsidRPr="00F20189" w14:paraId="0DD5432D" w14:textId="77777777" w:rsidTr="0041066D">
        <w:tc>
          <w:tcPr>
            <w:tcW w:w="4068" w:type="dxa"/>
          </w:tcPr>
          <w:p w14:paraId="2BFFC08B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14:paraId="0D8A4DBF" w14:textId="4644975A" w:rsidR="00B94BD9" w:rsidRPr="00F20189" w:rsidRDefault="00201843">
            <w:pPr>
              <w:spacing w:before="40" w:after="40"/>
              <w:rPr>
                <w:i/>
                <w:iCs/>
              </w:rPr>
            </w:pPr>
            <w:r>
              <w:t>Buena Vollenweider</w:t>
            </w:r>
          </w:p>
        </w:tc>
      </w:tr>
      <w:tr w:rsidR="00B94BD9" w:rsidRPr="00F20189" w14:paraId="232F0766" w14:textId="77777777" w:rsidTr="0041066D">
        <w:tc>
          <w:tcPr>
            <w:tcW w:w="4068" w:type="dxa"/>
          </w:tcPr>
          <w:p w14:paraId="497EBDF5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14:paraId="1E4A4B14" w14:textId="506F2BFD" w:rsidR="00B94BD9" w:rsidRPr="00F20189" w:rsidRDefault="00201843">
            <w:pPr>
              <w:spacing w:before="40" w:after="40"/>
              <w:rPr>
                <w:i/>
                <w:iCs/>
              </w:rPr>
            </w:pPr>
            <w:r>
              <w:t>Buena Vollenweider</w:t>
            </w:r>
          </w:p>
        </w:tc>
      </w:tr>
      <w:tr w:rsidR="00212B2C" w:rsidRPr="00F20189" w14:paraId="13B4EEEA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B9252" w14:textId="77777777"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2B75" w14:textId="2AC029A7" w:rsidR="00212B2C" w:rsidRPr="00201843" w:rsidRDefault="00201843" w:rsidP="005E570D">
            <w:pPr>
              <w:spacing w:before="40" w:after="40"/>
            </w:pPr>
            <w:r>
              <w:t>11.07.2021</w:t>
            </w:r>
          </w:p>
        </w:tc>
      </w:tr>
      <w:tr w:rsidR="00212B2C" w:rsidRPr="00F20189" w14:paraId="31F5F071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E3E75" w14:textId="77777777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D1DE" w14:textId="5CD4A860" w:rsidR="00212B2C" w:rsidRPr="00201843" w:rsidRDefault="00201843" w:rsidP="005E570D">
            <w:pPr>
              <w:spacing w:before="40" w:after="40"/>
            </w:pPr>
            <w:r>
              <w:t>Marc Vollenweider</w:t>
            </w:r>
          </w:p>
        </w:tc>
      </w:tr>
    </w:tbl>
    <w:p w14:paraId="4315DAC5" w14:textId="77777777" w:rsidR="00B94BD9" w:rsidRPr="00F20189" w:rsidRDefault="00B94BD9"/>
    <w:p w14:paraId="365F03D8" w14:textId="1A57562D" w:rsidR="0041066D" w:rsidRPr="00AC7E40" w:rsidRDefault="00BE6BF3" w:rsidP="0041066D">
      <w:pPr>
        <w:pStyle w:val="berschrift2"/>
        <w:tabs>
          <w:tab w:val="num" w:pos="709"/>
        </w:tabs>
      </w:pPr>
      <w:bookmarkStart w:id="8" w:name="_Toc441971811"/>
      <w:r>
        <w:t>Starten der Seite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14:paraId="79DDBFC4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3468A" w14:textId="53BF3BED"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C33D08">
              <w:rPr>
                <w:color w:val="008000"/>
              </w:rPr>
              <w:t xml:space="preserve"> </w:t>
            </w:r>
          </w:p>
          <w:p w14:paraId="42560A81" w14:textId="77777777"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14:paraId="2834D2EA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B84A" w14:textId="3691CDB3"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201843">
              <w:t>Zugriff auf die Seite, Web-Browser, Internet Verbindung</w:t>
            </w:r>
          </w:p>
        </w:tc>
      </w:tr>
      <w:tr w:rsidR="0041066D" w:rsidRPr="00F20189" w14:paraId="13340753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D8C214B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3E5FC42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90B4ACA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14:paraId="014106EC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14:paraId="36B32F8D" w14:textId="333A0149" w:rsidR="0041066D" w:rsidRPr="00286A4C" w:rsidRDefault="006876CB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3501274" wp14:editId="41E0CA2D">
                  <wp:extent cx="199390" cy="199390"/>
                  <wp:effectExtent l="0" t="0" r="3810" b="3810"/>
                  <wp:docPr id="6" name="Grafik 6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66D" w:rsidRPr="00F20189" w14:paraId="657D9655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E09A496" w14:textId="77777777"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62FBF97D" w14:textId="0DACC532" w:rsidR="0041066D" w:rsidRPr="00F20189" w:rsidRDefault="00201843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Index.html auf Chrome </w:t>
            </w:r>
            <w:r>
              <w:rPr>
                <w:b/>
                <w:bCs/>
              </w:rPr>
              <w:br/>
              <w:t>öffnen</w:t>
            </w:r>
          </w:p>
        </w:tc>
        <w:tc>
          <w:tcPr>
            <w:tcW w:w="2835" w:type="dxa"/>
          </w:tcPr>
          <w:p w14:paraId="779F18EF" w14:textId="457EBFB9" w:rsidR="0041066D" w:rsidRPr="00F20189" w:rsidRDefault="00201843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Die Seite mit den Bildern und Text erscheinen, mit dem richtigen Design.</w:t>
            </w:r>
          </w:p>
        </w:tc>
        <w:tc>
          <w:tcPr>
            <w:tcW w:w="2976" w:type="dxa"/>
          </w:tcPr>
          <w:p w14:paraId="2D8C7193" w14:textId="7C73CC55" w:rsidR="0041066D" w:rsidRPr="006876CB" w:rsidRDefault="006876CB" w:rsidP="00F52CBC">
            <w:pPr>
              <w:spacing w:before="40" w:after="40"/>
              <w:rPr>
                <w:bCs/>
                <w:color w:val="C2D69B" w:themeColor="accent3" w:themeTint="99"/>
              </w:rPr>
            </w:pPr>
            <w:r w:rsidRPr="006876CB">
              <w:rPr>
                <w:b/>
                <w:bCs/>
                <w:color w:val="C2D69B" w:themeColor="accent3" w:themeTint="99"/>
              </w:rPr>
              <w:t>Die Seite mit den Bildern und Text erscheinen, mit dem richtigen Design.</w:t>
            </w:r>
          </w:p>
        </w:tc>
        <w:tc>
          <w:tcPr>
            <w:tcW w:w="426" w:type="dxa"/>
          </w:tcPr>
          <w:p w14:paraId="7FEDEBD7" w14:textId="64CFBCDB" w:rsidR="0041066D" w:rsidRPr="00F20189" w:rsidRDefault="006876CB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08D0A48" wp14:editId="0DD03524">
                  <wp:extent cx="199390" cy="199390"/>
                  <wp:effectExtent l="0" t="0" r="3810" b="3810"/>
                  <wp:docPr id="7" name="Grafik 7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66D" w:rsidRPr="00F20189" w14:paraId="00D0C2C5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DFD2534" w14:textId="77777777" w:rsidR="0041066D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13890C11" w14:textId="287F774D" w:rsidR="0041066D" w:rsidRPr="00F20189" w:rsidRDefault="00201843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Index.html auf </w:t>
            </w:r>
            <w:r>
              <w:rPr>
                <w:b/>
                <w:bCs/>
              </w:rPr>
              <w:t>Safari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öffnen</w:t>
            </w:r>
          </w:p>
        </w:tc>
        <w:tc>
          <w:tcPr>
            <w:tcW w:w="2835" w:type="dxa"/>
          </w:tcPr>
          <w:p w14:paraId="0BA0A94B" w14:textId="631A04C1" w:rsidR="0041066D" w:rsidRPr="00F20189" w:rsidRDefault="00201843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Die Seite mit den Bildern und Text erscheinen, mit dem richtigen Design.</w:t>
            </w:r>
          </w:p>
        </w:tc>
        <w:tc>
          <w:tcPr>
            <w:tcW w:w="2976" w:type="dxa"/>
          </w:tcPr>
          <w:p w14:paraId="2D8B4FCE" w14:textId="0172CC59" w:rsidR="0041066D" w:rsidRPr="006876CB" w:rsidRDefault="006876CB" w:rsidP="00F52CBC">
            <w:pPr>
              <w:spacing w:before="40" w:after="40"/>
              <w:rPr>
                <w:b/>
                <w:bCs/>
                <w:color w:val="C2D69B" w:themeColor="accent3" w:themeTint="99"/>
              </w:rPr>
            </w:pPr>
            <w:r w:rsidRPr="006876CB">
              <w:rPr>
                <w:b/>
                <w:bCs/>
                <w:color w:val="C2D69B" w:themeColor="accent3" w:themeTint="99"/>
              </w:rPr>
              <w:t>Die Seite mit den Bildern und Text erscheinen, mit dem richtigen Design.</w:t>
            </w:r>
          </w:p>
        </w:tc>
        <w:tc>
          <w:tcPr>
            <w:tcW w:w="426" w:type="dxa"/>
          </w:tcPr>
          <w:p w14:paraId="54815618" w14:textId="110853F6" w:rsidR="0041066D" w:rsidRPr="00F20189" w:rsidRDefault="006876CB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89C2DC" wp14:editId="4B053821">
                  <wp:extent cx="199390" cy="199390"/>
                  <wp:effectExtent l="0" t="0" r="3810" b="3810"/>
                  <wp:docPr id="8" name="Grafik 8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D104" w14:textId="30F1FE45" w:rsidR="00BE6BF3" w:rsidRDefault="00BE6BF3">
      <w:pPr>
        <w:autoSpaceDE/>
        <w:autoSpaceDN/>
        <w:adjustRightInd/>
        <w:rPr>
          <w:b/>
          <w:bCs/>
          <w:sz w:val="24"/>
          <w:szCs w:val="24"/>
        </w:rPr>
      </w:pPr>
    </w:p>
    <w:p w14:paraId="6D44B7E6" w14:textId="7C940825" w:rsidR="00BE6BF3" w:rsidRPr="00AC7E40" w:rsidRDefault="00BE6BF3" w:rsidP="00BE6BF3">
      <w:pPr>
        <w:pStyle w:val="berschrift2"/>
        <w:tabs>
          <w:tab w:val="num" w:pos="709"/>
        </w:tabs>
      </w:pPr>
      <w:r>
        <w:t xml:space="preserve">Verlinkung Logos </w:t>
      </w:r>
    </w:p>
    <w:tbl>
      <w:tblPr>
        <w:tblW w:w="95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2"/>
        <w:gridCol w:w="2829"/>
        <w:gridCol w:w="2829"/>
        <w:gridCol w:w="2970"/>
        <w:gridCol w:w="428"/>
      </w:tblGrid>
      <w:tr w:rsidR="00BE6BF3" w:rsidRPr="00F20189" w14:paraId="2783E1B7" w14:textId="77777777" w:rsidTr="00BE6BF3">
        <w:trPr>
          <w:trHeight w:val="478"/>
          <w:tblHeader/>
        </w:trPr>
        <w:tc>
          <w:tcPr>
            <w:tcW w:w="95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FDF21" w14:textId="77777777" w:rsidR="00BE6BF3" w:rsidRPr="00AC7E40" w:rsidRDefault="00BE6BF3" w:rsidP="008F6163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</w:p>
          <w:p w14:paraId="132FB01C" w14:textId="77777777" w:rsidR="00BE6BF3" w:rsidRPr="00AC7E40" w:rsidRDefault="00BE6BF3" w:rsidP="008F6163">
            <w:pPr>
              <w:rPr>
                <w:color w:val="008000"/>
              </w:rPr>
            </w:pPr>
          </w:p>
        </w:tc>
      </w:tr>
      <w:tr w:rsidR="00BE6BF3" w:rsidRPr="00F20189" w14:paraId="325CA1D4" w14:textId="77777777" w:rsidTr="00BE6BF3">
        <w:trPr>
          <w:trHeight w:val="230"/>
          <w:tblHeader/>
        </w:trPr>
        <w:tc>
          <w:tcPr>
            <w:tcW w:w="95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EC87" w14:textId="77777777" w:rsidR="00BE6BF3" w:rsidRPr="00AC7E40" w:rsidRDefault="00BE6BF3" w:rsidP="008F6163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t>Zugriff auf die Seite, Web-Browser, Internet Verbindung</w:t>
            </w:r>
          </w:p>
        </w:tc>
      </w:tr>
      <w:tr w:rsidR="00BE6BF3" w:rsidRPr="00F20189" w14:paraId="2F1DBBB0" w14:textId="77777777" w:rsidTr="006876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49"/>
        </w:trPr>
        <w:tc>
          <w:tcPr>
            <w:tcW w:w="482" w:type="dxa"/>
          </w:tcPr>
          <w:p w14:paraId="26B910FE" w14:textId="77777777" w:rsidR="00BE6BF3" w:rsidRPr="00F20189" w:rsidRDefault="00BE6BF3" w:rsidP="008F6163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29" w:type="dxa"/>
          </w:tcPr>
          <w:p w14:paraId="24CDA4FC" w14:textId="77777777" w:rsidR="00BE6BF3" w:rsidRPr="00F20189" w:rsidRDefault="00BE6BF3" w:rsidP="008F6163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29" w:type="dxa"/>
          </w:tcPr>
          <w:p w14:paraId="003F20AE" w14:textId="77777777" w:rsidR="00BE6BF3" w:rsidRPr="00F20189" w:rsidRDefault="00BE6BF3" w:rsidP="008F6163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0" w:type="dxa"/>
          </w:tcPr>
          <w:p w14:paraId="10D5717B" w14:textId="77777777" w:rsidR="00BE6BF3" w:rsidRPr="00F20189" w:rsidRDefault="00BE6BF3" w:rsidP="008F6163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8" w:type="dxa"/>
          </w:tcPr>
          <w:p w14:paraId="676F2CFC" w14:textId="0A6ED62A" w:rsidR="00BE6BF3" w:rsidRPr="00286A4C" w:rsidRDefault="006876CB" w:rsidP="008F6163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91AAEF2" wp14:editId="6FB661C3">
                  <wp:extent cx="199390" cy="199390"/>
                  <wp:effectExtent l="0" t="0" r="3810" b="3810"/>
                  <wp:docPr id="4" name="Grafik 4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BF3" w:rsidRPr="00F20189" w14:paraId="4D3A9A58" w14:textId="77777777" w:rsidTr="006876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15"/>
        </w:trPr>
        <w:tc>
          <w:tcPr>
            <w:tcW w:w="482" w:type="dxa"/>
          </w:tcPr>
          <w:p w14:paraId="22B60975" w14:textId="43A652B0" w:rsidR="00BE6BF3" w:rsidRPr="00F20189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2829" w:type="dxa"/>
          </w:tcPr>
          <w:p w14:paraId="3C95A206" w14:textId="0E3C3B41" w:rsidR="00BE6BF3" w:rsidRPr="00F20189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Mit Maustaste auf das erste Logo klicken</w:t>
            </w:r>
          </w:p>
        </w:tc>
        <w:tc>
          <w:tcPr>
            <w:tcW w:w="2829" w:type="dxa"/>
          </w:tcPr>
          <w:p w14:paraId="537595D2" w14:textId="40BFF278" w:rsidR="00BE6BF3" w:rsidRPr="00F20189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Eine neue Seite öffnet sich mit dem Instagram Account </w:t>
            </w:r>
            <w:proofErr w:type="spellStart"/>
            <w:r>
              <w:rPr>
                <w:b/>
                <w:bCs/>
              </w:rPr>
              <w:t>chinderbuena</w:t>
            </w:r>
            <w:proofErr w:type="spellEnd"/>
          </w:p>
        </w:tc>
        <w:tc>
          <w:tcPr>
            <w:tcW w:w="2970" w:type="dxa"/>
          </w:tcPr>
          <w:p w14:paraId="61018ABB" w14:textId="5A40BAC2" w:rsidR="00BE6BF3" w:rsidRPr="009247D7" w:rsidRDefault="006876CB" w:rsidP="008F6163">
            <w:pPr>
              <w:spacing w:before="40" w:after="40"/>
              <w:rPr>
                <w:bCs/>
                <w:i/>
              </w:rPr>
            </w:pPr>
            <w:r w:rsidRPr="006876CB">
              <w:rPr>
                <w:b/>
                <w:bCs/>
                <w:color w:val="C2D69B" w:themeColor="accent3" w:themeTint="99"/>
              </w:rPr>
              <w:t xml:space="preserve">Eine neue Seite öffnet sich mit dem Instagram Account </w:t>
            </w:r>
            <w:proofErr w:type="spellStart"/>
            <w:r w:rsidRPr="006876CB">
              <w:rPr>
                <w:b/>
                <w:bCs/>
                <w:color w:val="C2D69B" w:themeColor="accent3" w:themeTint="99"/>
              </w:rPr>
              <w:t>chinderbuena</w:t>
            </w:r>
            <w:proofErr w:type="spellEnd"/>
            <w:r>
              <w:rPr>
                <w:b/>
                <w:bCs/>
                <w:color w:val="C2D69B" w:themeColor="accent3" w:themeTint="99"/>
              </w:rPr>
              <w:t>.</w:t>
            </w:r>
          </w:p>
        </w:tc>
        <w:tc>
          <w:tcPr>
            <w:tcW w:w="428" w:type="dxa"/>
          </w:tcPr>
          <w:p w14:paraId="133401ED" w14:textId="691BD806" w:rsidR="00BE6BF3" w:rsidRPr="00F20189" w:rsidRDefault="006876CB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3B3CF6" wp14:editId="00CE9423">
                  <wp:extent cx="199390" cy="199390"/>
                  <wp:effectExtent l="0" t="0" r="3810" b="3810"/>
                  <wp:docPr id="2" name="Grafik 2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BF3" w:rsidRPr="00F20189" w14:paraId="28DFC67F" w14:textId="77777777" w:rsidTr="006876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33"/>
        </w:trPr>
        <w:tc>
          <w:tcPr>
            <w:tcW w:w="482" w:type="dxa"/>
          </w:tcPr>
          <w:p w14:paraId="5C3FF31D" w14:textId="61FACFB6" w:rsidR="00BE6BF3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2</w:t>
            </w:r>
          </w:p>
        </w:tc>
        <w:tc>
          <w:tcPr>
            <w:tcW w:w="2829" w:type="dxa"/>
          </w:tcPr>
          <w:p w14:paraId="77AE9ECB" w14:textId="30E88299" w:rsidR="00BE6BF3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Mit Maustaste auf das </w:t>
            </w:r>
            <w:r>
              <w:rPr>
                <w:b/>
                <w:bCs/>
              </w:rPr>
              <w:t>zweite</w:t>
            </w:r>
            <w:r>
              <w:rPr>
                <w:b/>
                <w:bCs/>
              </w:rPr>
              <w:t xml:space="preserve"> Logo klicken</w:t>
            </w:r>
          </w:p>
          <w:p w14:paraId="1C5E94E0" w14:textId="7746F193" w:rsidR="00BE6BF3" w:rsidRPr="00F20189" w:rsidRDefault="00BE6BF3" w:rsidP="008F6163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29" w:type="dxa"/>
          </w:tcPr>
          <w:p w14:paraId="73821A15" w14:textId="3DC2A023" w:rsidR="00BE6BF3" w:rsidRPr="00F20189" w:rsidRDefault="00BE6BF3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Eine neue Seite öffnet sich mit dem </w:t>
            </w:r>
            <w:r>
              <w:rPr>
                <w:b/>
                <w:bCs/>
              </w:rPr>
              <w:t xml:space="preserve">Pinterest Account </w:t>
            </w:r>
            <w:proofErr w:type="spellStart"/>
            <w:r>
              <w:rPr>
                <w:b/>
                <w:bCs/>
              </w:rPr>
              <w:t>buenaangela</w:t>
            </w:r>
            <w:proofErr w:type="spellEnd"/>
          </w:p>
        </w:tc>
        <w:tc>
          <w:tcPr>
            <w:tcW w:w="2970" w:type="dxa"/>
          </w:tcPr>
          <w:p w14:paraId="612F871F" w14:textId="03AC3A69" w:rsidR="00BE6BF3" w:rsidRPr="006876CB" w:rsidRDefault="006876CB" w:rsidP="008F6163">
            <w:pPr>
              <w:spacing w:before="40" w:after="40"/>
              <w:rPr>
                <w:b/>
                <w:bCs/>
                <w:color w:val="D99594" w:themeColor="accent2" w:themeTint="99"/>
              </w:rPr>
            </w:pPr>
            <w:r w:rsidRPr="006876CB">
              <w:rPr>
                <w:b/>
                <w:bCs/>
                <w:color w:val="D99594" w:themeColor="accent2" w:themeTint="99"/>
              </w:rPr>
              <w:t xml:space="preserve">Nein, es öffnet sich </w:t>
            </w:r>
            <w:proofErr w:type="spellStart"/>
            <w:r w:rsidRPr="006876CB">
              <w:rPr>
                <w:b/>
                <w:bCs/>
                <w:color w:val="D99594" w:themeColor="accent2" w:themeTint="99"/>
              </w:rPr>
              <w:t>Spotify</w:t>
            </w:r>
            <w:proofErr w:type="spellEnd"/>
            <w:r w:rsidRPr="006876CB">
              <w:rPr>
                <w:b/>
                <w:bCs/>
                <w:color w:val="D99594" w:themeColor="accent2" w:themeTint="99"/>
              </w:rPr>
              <w:t xml:space="preserve"> anstelle von Pinterest auf einer neuen Seite.</w:t>
            </w:r>
            <w:r w:rsidRPr="006876CB">
              <w:rPr>
                <w:b/>
                <w:bCs/>
                <w:i/>
                <w:iCs/>
                <w:color w:val="D99594" w:themeColor="accent2" w:themeTint="99"/>
              </w:rPr>
              <w:t xml:space="preserve"> </w:t>
            </w:r>
            <w:r w:rsidRPr="006876CB">
              <w:rPr>
                <w:b/>
                <w:bCs/>
                <w:i/>
                <w:iCs/>
                <w:color w:val="D99594" w:themeColor="accent2" w:themeTint="99"/>
              </w:rPr>
              <w:t>Der Grund von diesem Fehler war eine Verwechslung der Links im HTML- File</w:t>
            </w:r>
            <w:r w:rsidRPr="006876CB">
              <w:rPr>
                <w:b/>
                <w:bCs/>
                <w:i/>
                <w:iCs/>
                <w:color w:val="D99594" w:themeColor="accent2" w:themeTint="99"/>
              </w:rPr>
              <w:t>s.</w:t>
            </w:r>
          </w:p>
        </w:tc>
        <w:tc>
          <w:tcPr>
            <w:tcW w:w="428" w:type="dxa"/>
          </w:tcPr>
          <w:p w14:paraId="775F94E3" w14:textId="5A663338" w:rsidR="00BE6BF3" w:rsidRPr="00F20189" w:rsidRDefault="006876CB" w:rsidP="008F6163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C7D30C" wp14:editId="405DD669">
                  <wp:extent cx="199390" cy="199390"/>
                  <wp:effectExtent l="0" t="0" r="3810" b="3810"/>
                  <wp:docPr id="9" name="Grafik 9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Schließen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CB" w:rsidRPr="00F20189" w14:paraId="4D4FD756" w14:textId="77777777" w:rsidTr="006876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33"/>
        </w:trPr>
        <w:tc>
          <w:tcPr>
            <w:tcW w:w="482" w:type="dxa"/>
          </w:tcPr>
          <w:p w14:paraId="7061BFFE" w14:textId="7AD00820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29" w:type="dxa"/>
          </w:tcPr>
          <w:p w14:paraId="71BCD65C" w14:textId="1BE75F39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Mit Maustaste auf das </w:t>
            </w:r>
            <w:r>
              <w:rPr>
                <w:b/>
                <w:bCs/>
              </w:rPr>
              <w:t>dritte</w:t>
            </w:r>
            <w:r>
              <w:rPr>
                <w:b/>
                <w:bCs/>
              </w:rPr>
              <w:t xml:space="preserve"> Logo klicken</w:t>
            </w:r>
          </w:p>
          <w:p w14:paraId="710F6F6D" w14:textId="77777777" w:rsidR="006876CB" w:rsidRDefault="006876CB" w:rsidP="006876CB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29" w:type="dxa"/>
          </w:tcPr>
          <w:p w14:paraId="7832A80C" w14:textId="37DE68CF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Eine neue Seite öffnet sich mit meinem </w:t>
            </w:r>
            <w:proofErr w:type="spellStart"/>
            <w:r>
              <w:rPr>
                <w:b/>
                <w:bCs/>
              </w:rPr>
              <w:t>Spotify</w:t>
            </w:r>
            <w:proofErr w:type="spellEnd"/>
            <w:r>
              <w:rPr>
                <w:b/>
                <w:bCs/>
              </w:rPr>
              <w:t xml:space="preserve"> Account</w:t>
            </w:r>
          </w:p>
        </w:tc>
        <w:tc>
          <w:tcPr>
            <w:tcW w:w="2970" w:type="dxa"/>
          </w:tcPr>
          <w:p w14:paraId="4A65D383" w14:textId="030CFB7C" w:rsidR="006876CB" w:rsidRPr="006876CB" w:rsidRDefault="006876CB" w:rsidP="006876CB">
            <w:pPr>
              <w:spacing w:before="40" w:after="40"/>
              <w:rPr>
                <w:b/>
                <w:bCs/>
                <w:i/>
                <w:iCs/>
                <w:color w:val="D99594" w:themeColor="accent2" w:themeTint="99"/>
              </w:rPr>
            </w:pPr>
            <w:r w:rsidRPr="006876CB">
              <w:rPr>
                <w:b/>
                <w:bCs/>
                <w:color w:val="D99594" w:themeColor="accent2" w:themeTint="99"/>
              </w:rPr>
              <w:t xml:space="preserve">Nein, es öffnet sich </w:t>
            </w:r>
            <w:proofErr w:type="spellStart"/>
            <w:r w:rsidRPr="006876CB">
              <w:rPr>
                <w:b/>
                <w:bCs/>
                <w:color w:val="D99594" w:themeColor="accent2" w:themeTint="99"/>
              </w:rPr>
              <w:t>Pinteres</w:t>
            </w:r>
            <w:proofErr w:type="spellEnd"/>
            <w:r w:rsidRPr="006876CB">
              <w:rPr>
                <w:b/>
                <w:bCs/>
                <w:color w:val="D99594" w:themeColor="accent2" w:themeTint="99"/>
              </w:rPr>
              <w:t xml:space="preserve"> anstelle von </w:t>
            </w:r>
            <w:r w:rsidRPr="006876CB">
              <w:rPr>
                <w:b/>
                <w:bCs/>
                <w:color w:val="D99594" w:themeColor="accent2" w:themeTint="99"/>
              </w:rPr>
              <w:t>Spotify</w:t>
            </w:r>
            <w:r w:rsidRPr="006876CB">
              <w:rPr>
                <w:b/>
                <w:bCs/>
                <w:color w:val="D99594" w:themeColor="accent2" w:themeTint="99"/>
              </w:rPr>
              <w:t xml:space="preserve"> auf einer neuen Seite.</w:t>
            </w:r>
            <w:r w:rsidRPr="006876CB">
              <w:rPr>
                <w:b/>
                <w:bCs/>
                <w:color w:val="D99594" w:themeColor="accent2" w:themeTint="99"/>
              </w:rPr>
              <w:t xml:space="preserve"> </w:t>
            </w:r>
            <w:r w:rsidRPr="006876CB">
              <w:rPr>
                <w:b/>
                <w:bCs/>
                <w:i/>
                <w:iCs/>
                <w:color w:val="D99594" w:themeColor="accent2" w:themeTint="99"/>
              </w:rPr>
              <w:t>Der Grund von diesem Fehler war eine Verwechslung der Links im HTML- Files.</w:t>
            </w:r>
          </w:p>
        </w:tc>
        <w:tc>
          <w:tcPr>
            <w:tcW w:w="428" w:type="dxa"/>
          </w:tcPr>
          <w:p w14:paraId="3F702BDF" w14:textId="4985F55F" w:rsidR="006876CB" w:rsidRPr="00F20189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3232A9C" wp14:editId="67266821">
                  <wp:extent cx="199390" cy="199390"/>
                  <wp:effectExtent l="0" t="0" r="3810" b="3810"/>
                  <wp:docPr id="10" name="Grafik 10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Schließen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CB" w:rsidRPr="00F20189" w14:paraId="1B07178C" w14:textId="77777777" w:rsidTr="006876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33"/>
        </w:trPr>
        <w:tc>
          <w:tcPr>
            <w:tcW w:w="482" w:type="dxa"/>
          </w:tcPr>
          <w:p w14:paraId="5BF811ED" w14:textId="0DFE350B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29" w:type="dxa"/>
          </w:tcPr>
          <w:p w14:paraId="7A1F0FA0" w14:textId="5F372722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Mit Maustaste auf das </w:t>
            </w:r>
            <w:r>
              <w:rPr>
                <w:b/>
                <w:bCs/>
              </w:rPr>
              <w:t>vierte</w:t>
            </w:r>
            <w:r>
              <w:rPr>
                <w:b/>
                <w:bCs/>
              </w:rPr>
              <w:t xml:space="preserve"> Logo klicken</w:t>
            </w:r>
          </w:p>
          <w:p w14:paraId="56D485D7" w14:textId="77777777" w:rsidR="006876CB" w:rsidRDefault="006876CB" w:rsidP="006876CB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29" w:type="dxa"/>
          </w:tcPr>
          <w:p w14:paraId="321F73A8" w14:textId="5591D403" w:rsidR="006876CB" w:rsidRDefault="006876CB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Eine neue Seite öffnet sich mit dem </w:t>
            </w:r>
            <w:r>
              <w:rPr>
                <w:b/>
                <w:bCs/>
              </w:rPr>
              <w:t>Depop</w:t>
            </w:r>
            <w:r>
              <w:rPr>
                <w:b/>
                <w:bCs/>
              </w:rPr>
              <w:t xml:space="preserve"> Account </w:t>
            </w:r>
            <w:proofErr w:type="spellStart"/>
            <w:r>
              <w:rPr>
                <w:b/>
                <w:bCs/>
              </w:rPr>
              <w:t>chinderbuena</w:t>
            </w:r>
            <w:proofErr w:type="spellEnd"/>
          </w:p>
        </w:tc>
        <w:tc>
          <w:tcPr>
            <w:tcW w:w="2970" w:type="dxa"/>
          </w:tcPr>
          <w:p w14:paraId="7BA4B2BE" w14:textId="0FC6AC09" w:rsidR="006876CB" w:rsidRPr="006876CB" w:rsidRDefault="006876CB" w:rsidP="006876CB">
            <w:pPr>
              <w:spacing w:before="40" w:after="40"/>
              <w:rPr>
                <w:b/>
                <w:bCs/>
                <w:color w:val="C2D69B" w:themeColor="accent3" w:themeTint="99"/>
              </w:rPr>
            </w:pPr>
            <w:r w:rsidRPr="006876CB">
              <w:rPr>
                <w:b/>
                <w:bCs/>
                <w:color w:val="C2D69B" w:themeColor="accent3" w:themeTint="99"/>
              </w:rPr>
              <w:t xml:space="preserve">Eine neue Seite öffnet sich mit dem </w:t>
            </w:r>
            <w:proofErr w:type="spellStart"/>
            <w:r w:rsidRPr="006876CB">
              <w:rPr>
                <w:b/>
                <w:bCs/>
                <w:color w:val="C2D69B" w:themeColor="accent3" w:themeTint="99"/>
              </w:rPr>
              <w:t>Depop</w:t>
            </w:r>
            <w:proofErr w:type="spellEnd"/>
            <w:r w:rsidRPr="006876CB">
              <w:rPr>
                <w:b/>
                <w:bCs/>
                <w:color w:val="C2D69B" w:themeColor="accent3" w:themeTint="99"/>
              </w:rPr>
              <w:t xml:space="preserve"> Account </w:t>
            </w:r>
            <w:r w:rsidRPr="006876CB">
              <w:rPr>
                <w:b/>
                <w:bCs/>
                <w:color w:val="C2D69B" w:themeColor="accent3" w:themeTint="99"/>
              </w:rPr>
              <w:br/>
            </w:r>
            <w:proofErr w:type="spellStart"/>
            <w:r w:rsidRPr="006876CB">
              <w:rPr>
                <w:b/>
                <w:bCs/>
                <w:color w:val="C2D69B" w:themeColor="accent3" w:themeTint="99"/>
              </w:rPr>
              <w:t>chinderbuena</w:t>
            </w:r>
            <w:proofErr w:type="spellEnd"/>
          </w:p>
        </w:tc>
        <w:tc>
          <w:tcPr>
            <w:tcW w:w="428" w:type="dxa"/>
          </w:tcPr>
          <w:p w14:paraId="786A247F" w14:textId="4B3DC66D" w:rsidR="006876CB" w:rsidRPr="00F20189" w:rsidRDefault="005F0BFD" w:rsidP="006876C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BF21F50" wp14:editId="32A80021">
                  <wp:extent cx="199390" cy="199390"/>
                  <wp:effectExtent l="0" t="0" r="3810" b="3810"/>
                  <wp:docPr id="12" name="Grafik 12" descr="Daumen-hoch-Zei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aumen-hoch-Zeichen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BF27E" w14:textId="670EDB27" w:rsidR="00B94BD9" w:rsidRPr="00F20189" w:rsidRDefault="00AF1039" w:rsidP="003C306C">
      <w:pPr>
        <w:pStyle w:val="berschrift2"/>
        <w:numPr>
          <w:ilvl w:val="0"/>
          <w:numId w:val="0"/>
        </w:numPr>
        <w:ind w:left="1134" w:hanging="1134"/>
      </w:pPr>
      <w:r>
        <w:br w:type="page"/>
      </w:r>
      <w:bookmarkEnd w:id="8"/>
      <w:r w:rsidR="003C306C" w:rsidRPr="00F20189">
        <w:lastRenderedPageBreak/>
        <w:t xml:space="preserve"> </w:t>
      </w:r>
    </w:p>
    <w:p w14:paraId="7CD2943A" w14:textId="77777777" w:rsidR="00B94BD9" w:rsidRPr="00F20189" w:rsidRDefault="005165AF">
      <w:pPr>
        <w:pStyle w:val="berschrift1"/>
      </w:pPr>
      <w:bookmarkStart w:id="9" w:name="_Toc485303111"/>
      <w:r>
        <w:t>Abnahme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36F1305E" w14:textId="7777777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358D67B6" w14:textId="77777777"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14:paraId="0CD087AA" w14:textId="77777777"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 w14:paraId="0848170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550C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75A09176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2BF94F7C" w14:textId="77777777"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erfolgreich abgenommen.</w:t>
            </w:r>
          </w:p>
          <w:p w14:paraId="166B0604" w14:textId="77777777" w:rsidR="00B94BD9" w:rsidRPr="00F20189" w:rsidRDefault="00B94BD9"/>
          <w:p w14:paraId="22D2833F" w14:textId="44E354C3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5F0BFD">
              <w:rPr>
                <w:noProof/>
                <w:color w:val="008000"/>
                <w:sz w:val="28"/>
                <w:szCs w:val="28"/>
              </w:rPr>
              <w:drawing>
                <wp:inline distT="0" distB="0" distL="0" distR="0" wp14:anchorId="60378EEC" wp14:editId="4B793E0D">
                  <wp:extent cx="102870" cy="102870"/>
                  <wp:effectExtent l="0" t="0" r="0" b="0"/>
                  <wp:docPr id="11" name="Grafik 1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Häkchen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eingeschränkt abgenommen</w:t>
            </w:r>
            <w:r w:rsidR="005F0BFD">
              <w:t xml:space="preserve">. </w:t>
            </w:r>
            <w:r w:rsidRPr="00F20189">
              <w:t>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</w:p>
          <w:p w14:paraId="0101DFC8" w14:textId="77777777" w:rsidR="00B94BD9" w:rsidRPr="00F20189" w:rsidRDefault="00B94BD9"/>
          <w:p w14:paraId="3FF2B19B" w14:textId="13B78DF4"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nicht abgenommen</w:t>
            </w:r>
          </w:p>
          <w:p w14:paraId="5C9458C1" w14:textId="77777777" w:rsidR="00B94BD9" w:rsidRPr="00F20189" w:rsidRDefault="00B94BD9"/>
          <w:p w14:paraId="428B9E6B" w14:textId="77777777" w:rsidR="00B94BD9" w:rsidRPr="00F20189" w:rsidRDefault="00B94BD9">
            <w:pPr>
              <w:rPr>
                <w:b/>
                <w:bCs/>
              </w:rPr>
            </w:pPr>
          </w:p>
          <w:p w14:paraId="01493F20" w14:textId="77777777" w:rsidR="00B94BD9" w:rsidRPr="00F20189" w:rsidRDefault="00B94BD9">
            <w:pPr>
              <w:rPr>
                <w:b/>
                <w:bCs/>
              </w:rPr>
            </w:pPr>
          </w:p>
          <w:p w14:paraId="72075057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1DA20FC5" w14:textId="77777777" w:rsidR="00B94BD9" w:rsidRPr="00F20189" w:rsidRDefault="00B94BD9">
            <w:pPr>
              <w:rPr>
                <w:i/>
                <w:iCs/>
              </w:rPr>
            </w:pPr>
          </w:p>
          <w:p w14:paraId="5C7BC201" w14:textId="77777777" w:rsidR="00B94BD9" w:rsidRPr="00F20189" w:rsidRDefault="00B94BD9">
            <w:pPr>
              <w:rPr>
                <w:b/>
                <w:bCs/>
              </w:rPr>
            </w:pPr>
          </w:p>
          <w:p w14:paraId="12CE96AE" w14:textId="77777777" w:rsidR="00B94BD9" w:rsidRPr="00F20189" w:rsidRDefault="00B94BD9">
            <w:pPr>
              <w:rPr>
                <w:b/>
                <w:bCs/>
              </w:rPr>
            </w:pPr>
          </w:p>
          <w:p w14:paraId="1A773D6C" w14:textId="77777777" w:rsidR="00B94BD9" w:rsidRPr="00F20189" w:rsidRDefault="00B94BD9">
            <w:pPr>
              <w:rPr>
                <w:b/>
                <w:bCs/>
              </w:rPr>
            </w:pPr>
          </w:p>
          <w:p w14:paraId="6B7C1227" w14:textId="135D37F7" w:rsidR="00B94BD9" w:rsidRPr="005F0BFD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Name)</w:t>
            </w:r>
            <w:r w:rsidR="005F0BFD">
              <w:rPr>
                <w:b/>
                <w:bCs/>
              </w:rPr>
              <w:br/>
            </w:r>
            <w:r w:rsidR="005F0BFD">
              <w:rPr>
                <w:i/>
                <w:iCs/>
              </w:rPr>
              <w:t xml:space="preserve">                                                                            11.Juli 2021 Buena Vollenweider</w:t>
            </w:r>
            <w:r w:rsidRPr="00F20189">
              <w:rPr>
                <w:i/>
                <w:iCs/>
              </w:rPr>
              <w:br/>
            </w:r>
          </w:p>
          <w:p w14:paraId="11D14BAC" w14:textId="77777777" w:rsidR="00B94BD9" w:rsidRPr="00F20189" w:rsidRDefault="00B94BD9">
            <w:pPr>
              <w:rPr>
                <w:i/>
                <w:iCs/>
              </w:rPr>
            </w:pPr>
          </w:p>
          <w:p w14:paraId="2550AF5F" w14:textId="77777777" w:rsidR="00B94BD9" w:rsidRPr="00F20189" w:rsidRDefault="00B94BD9">
            <w:pPr>
              <w:rPr>
                <w:b/>
                <w:bCs/>
              </w:rPr>
            </w:pPr>
          </w:p>
          <w:p w14:paraId="23649798" w14:textId="77777777" w:rsidR="00B94BD9" w:rsidRPr="00F20189" w:rsidRDefault="00B94BD9">
            <w:pPr>
              <w:rPr>
                <w:b/>
                <w:bCs/>
              </w:rPr>
            </w:pPr>
          </w:p>
          <w:p w14:paraId="65187204" w14:textId="77777777" w:rsidR="00B94BD9" w:rsidRPr="00F20189" w:rsidRDefault="00B94BD9">
            <w:pPr>
              <w:rPr>
                <w:b/>
                <w:bCs/>
              </w:rPr>
            </w:pPr>
          </w:p>
          <w:p w14:paraId="75DAEE73" w14:textId="77777777" w:rsidR="00B94BD9" w:rsidRPr="00F20189" w:rsidRDefault="00B94BD9">
            <w:pPr>
              <w:rPr>
                <w:b/>
                <w:bCs/>
              </w:rPr>
            </w:pPr>
          </w:p>
          <w:p w14:paraId="6AFA9A4D" w14:textId="656A4D25" w:rsidR="00B94BD9" w:rsidRPr="005F0BFD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</w:t>
            </w:r>
            <w:r w:rsidR="005F0BFD">
              <w:rPr>
                <w:b/>
                <w:bCs/>
              </w:rPr>
              <w:t xml:space="preserve">Tester </w:t>
            </w:r>
            <w:r w:rsidRPr="00F20189">
              <w:rPr>
                <w:b/>
                <w:bCs/>
              </w:rPr>
              <w:t>(Datum, Name)</w:t>
            </w:r>
            <w:r w:rsidRPr="00F20189">
              <w:rPr>
                <w:i/>
                <w:iCs/>
              </w:rPr>
              <w:br/>
            </w:r>
            <w:r w:rsidR="005F0BFD">
              <w:rPr>
                <w:i/>
                <w:iCs/>
              </w:rPr>
              <w:t xml:space="preserve">                                                                            11.Juli 2021 </w:t>
            </w:r>
            <w:r w:rsidR="005F0BFD">
              <w:rPr>
                <w:i/>
                <w:iCs/>
              </w:rPr>
              <w:t>Mark</w:t>
            </w:r>
            <w:r w:rsidR="005F0BFD">
              <w:rPr>
                <w:i/>
                <w:iCs/>
              </w:rPr>
              <w:t xml:space="preserve"> Vollenweider</w:t>
            </w:r>
          </w:p>
          <w:p w14:paraId="2AFE64CD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7C6DC471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1A161731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1795F40" w14:textId="054E66DF" w:rsidR="00B94BD9" w:rsidRPr="00F20189" w:rsidRDefault="00B94BD9"/>
        </w:tc>
      </w:tr>
    </w:tbl>
    <w:p w14:paraId="50A76BC3" w14:textId="77777777" w:rsidR="00B94BD9" w:rsidRPr="00F20189" w:rsidRDefault="00B94BD9"/>
    <w:sectPr w:rsidR="00B94BD9" w:rsidRPr="00F20189" w:rsidSect="0041066D">
      <w:headerReference w:type="default" r:id="rId13"/>
      <w:footerReference w:type="default" r:id="rId14"/>
      <w:footerReference w:type="first" r:id="rId15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3859" w14:textId="77777777" w:rsidR="00D00B4F" w:rsidRDefault="00D00B4F">
      <w:r>
        <w:separator/>
      </w:r>
    </w:p>
  </w:endnote>
  <w:endnote w:type="continuationSeparator" w:id="0">
    <w:p w14:paraId="78C40BA6" w14:textId="77777777" w:rsidR="00D00B4F" w:rsidRDefault="00D0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9747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0D9D9D66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7C47482" w14:textId="77777777"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B44150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6B6606A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1D10">
            <w:rPr>
              <w:noProof/>
            </w:rPr>
            <w:t>4</w:t>
          </w:r>
          <w:r>
            <w:fldChar w:fldCharType="end"/>
          </w:r>
          <w:r>
            <w:t xml:space="preserve"> von </w:t>
          </w:r>
          <w:fldSimple w:instr=" NUMPAGES  \* MERGEFORMAT ">
            <w:r w:rsidR="00CF1D10">
              <w:rPr>
                <w:noProof/>
              </w:rPr>
              <w:t>5</w:t>
            </w:r>
          </w:fldSimple>
          <w:r>
            <w:t xml:space="preserve"> </w:t>
          </w:r>
        </w:p>
      </w:tc>
    </w:tr>
  </w:tbl>
  <w:p w14:paraId="72AC1231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0F66D556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06A697EF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401F64B2" w14:textId="2AFCB98C" w:rsidR="009A6928" w:rsidRDefault="00B44150">
          <w:r>
            <w:t>Buena Vollenweider</w:t>
          </w:r>
        </w:p>
      </w:tc>
    </w:tr>
    <w:tr w:rsidR="009A6928" w14:paraId="3EA5AA21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77130175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2F2BCEB4" w14:textId="77777777" w:rsidR="009A6928" w:rsidRDefault="00090BAA">
          <w:fldSimple w:instr=" DOCPROPERTY &quot;Version&quot;  \* MERGEFORMAT ">
            <w:r w:rsidR="00B44150">
              <w:t>0.01</w:t>
            </w:r>
          </w:fldSimple>
        </w:p>
      </w:tc>
    </w:tr>
    <w:tr w:rsidR="009A6928" w14:paraId="62D46442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747C8C8D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928F1E2" w14:textId="2D7613A2" w:rsidR="009A6928" w:rsidRPr="00B44150" w:rsidRDefault="00B44150">
          <w:r w:rsidRPr="00B44150">
            <w:t>/Users/</w:t>
          </w:r>
          <w:proofErr w:type="spellStart"/>
          <w:r w:rsidRPr="00B44150">
            <w:t>buena</w:t>
          </w:r>
          <w:proofErr w:type="spellEnd"/>
          <w:r w:rsidRPr="00B44150">
            <w:t xml:space="preserve">/OneDrive\ -\ Bildungszentrum\ </w:t>
          </w:r>
          <w:proofErr w:type="spellStart"/>
          <w:r w:rsidRPr="00B44150">
            <w:t>Zürichsee</w:t>
          </w:r>
          <w:proofErr w:type="spellEnd"/>
          <w:r w:rsidRPr="00B44150">
            <w:t>/ICT/lb02</w:t>
          </w:r>
          <w:r>
            <w:t>/test</w:t>
          </w:r>
          <w:r w:rsidR="00AE55C5">
            <w:t>protokoll.pdf</w:t>
          </w:r>
        </w:p>
      </w:tc>
    </w:tr>
    <w:tr w:rsidR="009A6928" w14:paraId="1B6CD111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09172D2B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592C8164" w14:textId="0A9E9C87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B44150">
            <w:rPr>
              <w:noProof/>
            </w:rPr>
            <w:t>12</w:t>
          </w:r>
          <w:r w:rsidR="00B44150">
            <w:rPr>
              <w:noProof/>
            </w:rPr>
            <w:t>.0</w:t>
          </w:r>
          <w:r w:rsidR="00B44150">
            <w:rPr>
              <w:noProof/>
            </w:rPr>
            <w:t>7</w:t>
          </w:r>
          <w:r w:rsidR="00B44150">
            <w:rPr>
              <w:noProof/>
            </w:rPr>
            <w:t>.</w:t>
          </w:r>
          <w:r w:rsidR="00B44150">
            <w:rPr>
              <w:noProof/>
            </w:rPr>
            <w:t>2021</w:t>
          </w:r>
          <w:r>
            <w:fldChar w:fldCharType="end"/>
          </w:r>
        </w:p>
      </w:tc>
    </w:tr>
    <w:tr w:rsidR="009A6928" w14:paraId="1FA85459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389D36B1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02480304" w14:textId="77777777" w:rsidR="009A6928" w:rsidRDefault="009A6928"/>
      </w:tc>
    </w:tr>
    <w:tr w:rsidR="009A6928" w14:paraId="5D246D5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17B88E0A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1E2DC67D" w14:textId="77777777" w:rsidR="009A6928" w:rsidRDefault="009A6928"/>
      </w:tc>
    </w:tr>
    <w:tr w:rsidR="009A6928" w14:paraId="192250A5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5984A5A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50D5120D" w14:textId="77777777" w:rsidR="009A6928" w:rsidRDefault="009A6928"/>
      </w:tc>
    </w:tr>
    <w:tr w:rsidR="009A6928" w14:paraId="3B9CAC65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547C8E33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49682693" w14:textId="77777777" w:rsidR="009A6928" w:rsidRDefault="009A6928"/>
      </w:tc>
    </w:tr>
    <w:tr w:rsidR="009A6928" w14:paraId="43EB301B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048E741D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80932B5" w14:textId="77777777" w:rsidR="009A6928" w:rsidRDefault="009A6928"/>
      </w:tc>
    </w:tr>
    <w:tr w:rsidR="009A6928" w14:paraId="7AA3FF6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30A15A4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3911CAF6" w14:textId="77777777" w:rsidR="009A6928" w:rsidRDefault="009A6928"/>
      </w:tc>
    </w:tr>
  </w:tbl>
  <w:p w14:paraId="008B046B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E277" w14:textId="77777777" w:rsidR="00D00B4F" w:rsidRDefault="00D00B4F">
      <w:r>
        <w:separator/>
      </w:r>
    </w:p>
  </w:footnote>
  <w:footnote w:type="continuationSeparator" w:id="0">
    <w:p w14:paraId="75A54B13" w14:textId="77777777" w:rsidR="00D00B4F" w:rsidRDefault="00D0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592F26A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6944207" w14:textId="289B3FB6" w:rsidR="009A6928" w:rsidRDefault="00B44150" w:rsidP="0041066D">
          <w:pPr>
            <w:pStyle w:val="Kopfzeile"/>
            <w:tabs>
              <w:tab w:val="clear" w:pos="9072"/>
              <w:tab w:val="right" w:pos="4536"/>
            </w:tabs>
          </w:pPr>
          <w:r>
            <w:t>LB02</w:t>
          </w:r>
        </w:p>
        <w:p w14:paraId="00B5CABB" w14:textId="77777777" w:rsidR="009A6928" w:rsidRDefault="00090BAA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B44150">
              <w:t>Testprotokoll</w:t>
            </w:r>
          </w:fldSimple>
        </w:p>
      </w:tc>
    </w:tr>
  </w:tbl>
  <w:p w14:paraId="00EA896C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0"/>
    <w:rsid w:val="00014E69"/>
    <w:rsid w:val="00090BAA"/>
    <w:rsid w:val="00184221"/>
    <w:rsid w:val="001A6046"/>
    <w:rsid w:val="001A7518"/>
    <w:rsid w:val="00201843"/>
    <w:rsid w:val="00212B2C"/>
    <w:rsid w:val="00286A4C"/>
    <w:rsid w:val="00296A58"/>
    <w:rsid w:val="003C306C"/>
    <w:rsid w:val="0041066D"/>
    <w:rsid w:val="004F4D4F"/>
    <w:rsid w:val="005165AF"/>
    <w:rsid w:val="00545C52"/>
    <w:rsid w:val="005B4386"/>
    <w:rsid w:val="005E570D"/>
    <w:rsid w:val="005F0BFD"/>
    <w:rsid w:val="00640D13"/>
    <w:rsid w:val="006876CB"/>
    <w:rsid w:val="00834613"/>
    <w:rsid w:val="009247D7"/>
    <w:rsid w:val="00970635"/>
    <w:rsid w:val="00982096"/>
    <w:rsid w:val="009A6928"/>
    <w:rsid w:val="00A67C8B"/>
    <w:rsid w:val="00AC7E40"/>
    <w:rsid w:val="00AE55C5"/>
    <w:rsid w:val="00AF1039"/>
    <w:rsid w:val="00B44150"/>
    <w:rsid w:val="00B74695"/>
    <w:rsid w:val="00B94BD9"/>
    <w:rsid w:val="00BE6BF3"/>
    <w:rsid w:val="00BE7CC6"/>
    <w:rsid w:val="00C33D08"/>
    <w:rsid w:val="00C96459"/>
    <w:rsid w:val="00CF1D10"/>
    <w:rsid w:val="00D00B4F"/>
    <w:rsid w:val="00D02545"/>
    <w:rsid w:val="00D505FD"/>
    <w:rsid w:val="00E71CDF"/>
    <w:rsid w:val="00E9210E"/>
    <w:rsid w:val="00E951BF"/>
    <w:rsid w:val="00F20189"/>
    <w:rsid w:val="00F52CBC"/>
    <w:rsid w:val="00F55382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5936F38"/>
  <w14:defaultImageDpi w14:val="0"/>
  <w15:docId w15:val="{FBBBE48A-34CB-7E48-AE96-2B85A4D9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ena/Downloads/testberich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testbericht.dotx</Template>
  <TotalTime>0</TotalTime>
  <Pages>5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Microsoft Office User</dc:creator>
  <cp:keywords/>
  <dc:description/>
  <cp:lastModifiedBy>Vollenweider, Buena</cp:lastModifiedBy>
  <cp:revision>4</cp:revision>
  <dcterms:created xsi:type="dcterms:W3CDTF">2021-07-12T17:17:00Z</dcterms:created>
  <dcterms:modified xsi:type="dcterms:W3CDTF">2021-07-12T18:44:00Z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